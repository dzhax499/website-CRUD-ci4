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27970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LAPORAN PRAKTIKUM</w:t>
      </w:r>
    </w:p>
    <w:p w14:paraId="6F117347" w14:textId="77777777" w:rsidR="00363537" w:rsidRPr="00363537" w:rsidRDefault="005114C0" w:rsidP="0036353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 xml:space="preserve">Mission 4 - </w:t>
      </w:r>
      <w:r w:rsidR="00363537" w:rsidRPr="00363537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Enhancing Interactivity with DOM &amp; JS</w:t>
      </w:r>
    </w:p>
    <w:p w14:paraId="26E98CBD" w14:textId="0B805139" w:rsidR="00511DD6" w:rsidRPr="005114C0" w:rsidRDefault="00511DD6" w:rsidP="003635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68C8FA56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0138A09E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4768C09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2E72FC8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A20CA11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6F4FA25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F2D33B0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4249D09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46E82D2" wp14:editId="2E9D9B7D">
            <wp:extent cx="1781175" cy="2562225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941A8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7488646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445406C4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6947726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8ABE6DC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5C48201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EBC3268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4E6BC04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72C79F38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p w14:paraId="6F342944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Dzakir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Tsabit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Syafiq (241511071)</w:t>
      </w:r>
    </w:p>
    <w:p w14:paraId="3F2014B5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Jurusan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Komputer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4CC73919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11E649A7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4AA44FC7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 Studi D-3 Teknik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1C956368" w14:textId="77777777" w:rsidR="00511DD6" w:rsidRDefault="00511DD6" w:rsidP="00511D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Negeri Bandung</w:t>
      </w:r>
    </w:p>
    <w:p w14:paraId="2A1345A7" w14:textId="595FC191" w:rsidR="00511DD6" w:rsidRDefault="00511DD6" w:rsidP="00511DD6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DD/</w:t>
      </w:r>
      <w:r w:rsidR="00363537">
        <w:rPr>
          <w:rFonts w:ascii="Times New Roman" w:eastAsia="Times New Roman" w:hAnsi="Times New Roman" w:cs="Times New Roman"/>
          <w:b/>
          <w:sz w:val="32"/>
          <w:szCs w:val="32"/>
        </w:rPr>
        <w:t>/2025</w:t>
      </w:r>
    </w:p>
    <w:p w14:paraId="4063EC56" w14:textId="77777777" w:rsidR="00511DD6" w:rsidRDefault="00511DD6"/>
    <w:sectPr w:rsidR="0051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4C0"/>
    <w:rsid w:val="00363537"/>
    <w:rsid w:val="005114C0"/>
    <w:rsid w:val="00511DD6"/>
    <w:rsid w:val="00A726FE"/>
    <w:rsid w:val="00C1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9F9F7"/>
  <w15:chartTrackingRefBased/>
  <w15:docId w15:val="{719457C2-C7CB-411F-A1AE-9FE6B284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DD6"/>
    <w:rPr>
      <w:rFonts w:ascii="Calibri" w:eastAsia="Calibri" w:hAnsi="Calibri" w:cs="Calibri"/>
      <w:kern w:val="0"/>
      <w:lang w:eastAsia="en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3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53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11\Documents\Custom%20Office%20Templates\COVER-PRAKTIKU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COVER-PRAKTIKUM.dotx</Template>
  <TotalTime>28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CHAT ffff</cp:lastModifiedBy>
  <cp:revision>1</cp:revision>
  <dcterms:created xsi:type="dcterms:W3CDTF">2025-09-26T02:44:00Z</dcterms:created>
  <dcterms:modified xsi:type="dcterms:W3CDTF">2025-09-26T03:12:00Z</dcterms:modified>
</cp:coreProperties>
</file>